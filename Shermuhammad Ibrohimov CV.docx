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FE4AB7D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34E404" w14:textId="282A9B55" w:rsidR="00692703" w:rsidRPr="00584C56" w:rsidRDefault="00584C56" w:rsidP="00913946">
            <w:pPr>
              <w:pStyle w:val="a7"/>
              <w:rPr>
                <w:sz w:val="56"/>
              </w:rPr>
            </w:pPr>
            <w:r w:rsidRPr="00584C56">
              <w:rPr>
                <w:sz w:val="56"/>
              </w:rPr>
              <w:t>Shermuhammad</w:t>
            </w:r>
            <w:r w:rsidR="00692703" w:rsidRPr="00584C56">
              <w:rPr>
                <w:sz w:val="56"/>
              </w:rPr>
              <w:t xml:space="preserve"> </w:t>
            </w:r>
            <w:r w:rsidRPr="00584C56">
              <w:rPr>
                <w:rStyle w:val="afffe"/>
                <w:sz w:val="56"/>
              </w:rPr>
              <w:t>Ibrohimov</w:t>
            </w:r>
          </w:p>
          <w:p w14:paraId="7F1C6183" w14:textId="25E4A0F0" w:rsidR="00692703" w:rsidRPr="00CF1A49" w:rsidRDefault="00584C56" w:rsidP="00913946">
            <w:pPr>
              <w:pStyle w:val="ContactInfo"/>
              <w:contextualSpacing w:val="0"/>
            </w:pPr>
            <w:r>
              <w:t>Uzbekistan Bukhara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890FD2CA21746E39808E00C697FCFE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99 702-34-12 </w:t>
            </w:r>
          </w:p>
          <w:p w14:paraId="7ED5ECA6" w14:textId="50AE84FA" w:rsidR="00692703" w:rsidRPr="00CF1A49" w:rsidRDefault="00584C56" w:rsidP="00913946">
            <w:pPr>
              <w:pStyle w:val="ContactInfoEmphasis"/>
              <w:contextualSpacing w:val="0"/>
            </w:pPr>
            <w:r>
              <w:t>mistersher10@gmail.com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8D496C195114846A2D5D4A779C891E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584C56">
              <w:t>https://t.me/</w:t>
            </w:r>
            <w:r w:rsidRPr="00EF04CA">
              <w:t>mister</w:t>
            </w:r>
            <w:r w:rsidRPr="00584C56">
              <w:t>_sher10</w:t>
            </w:r>
          </w:p>
        </w:tc>
      </w:tr>
      <w:tr w:rsidR="009571D8" w:rsidRPr="00CF1A49" w14:paraId="6DE30305" w14:textId="77777777" w:rsidTr="00692703">
        <w:tc>
          <w:tcPr>
            <w:tcW w:w="9360" w:type="dxa"/>
            <w:tcMar>
              <w:top w:w="432" w:type="dxa"/>
            </w:tcMar>
          </w:tcPr>
          <w:p w14:paraId="3293DF1C" w14:textId="70337E82" w:rsidR="001755A8" w:rsidRPr="00CF1A49" w:rsidRDefault="00584C56" w:rsidP="00913946">
            <w:pPr>
              <w:contextualSpacing w:val="0"/>
            </w:pPr>
            <w:r w:rsidRPr="00584C56">
              <w:t xml:space="preserve">Studying programming and further strengthening my knowledge to become a good expert in this field. </w:t>
            </w:r>
            <w:proofErr w:type="gramStart"/>
            <w:r w:rsidRPr="00584C56">
              <w:t>So</w:t>
            </w:r>
            <w:proofErr w:type="gramEnd"/>
            <w:r w:rsidRPr="00584C56">
              <w:t xml:space="preserve"> I want to swim like a fish in the world of programming</w:t>
            </w:r>
          </w:p>
        </w:tc>
      </w:tr>
    </w:tbl>
    <w:p w14:paraId="38F7CC74" w14:textId="77777777" w:rsidR="004E01EB" w:rsidRPr="00CF1A49" w:rsidRDefault="00E22D7E" w:rsidP="004E01EB">
      <w:pPr>
        <w:pStyle w:val="1"/>
      </w:pPr>
      <w:sdt>
        <w:sdtPr>
          <w:alias w:val="Experience:"/>
          <w:tag w:val="Experience:"/>
          <w:id w:val="-1983300934"/>
          <w:placeholder>
            <w:docPart w:val="A6FA590ABF134909BE2E5917881EB65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a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54FDE29" w14:textId="77777777" w:rsidTr="00D66A52">
        <w:tc>
          <w:tcPr>
            <w:tcW w:w="9355" w:type="dxa"/>
          </w:tcPr>
          <w:p w14:paraId="2189CFC6" w14:textId="77777777" w:rsidR="008D0560" w:rsidRDefault="008D0560" w:rsidP="001D0BF1">
            <w:pPr>
              <w:pStyle w:val="20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8D0560">
              <w:rPr>
                <w:color w:val="595959" w:themeColor="text1" w:themeTint="A6"/>
                <w:sz w:val="22"/>
                <w:szCs w:val="24"/>
              </w:rPr>
              <w:t xml:space="preserve">From October 2022 to now </w:t>
            </w:r>
          </w:p>
          <w:p w14:paraId="53237DF5" w14:textId="1133C8D8" w:rsidR="001D0BF1" w:rsidRPr="00CF1A49" w:rsidRDefault="008D0560" w:rsidP="001D0BF1">
            <w:pPr>
              <w:pStyle w:val="20"/>
              <w:contextualSpacing w:val="0"/>
              <w:outlineLvl w:val="1"/>
            </w:pPr>
            <w:r w:rsidRPr="008D0560">
              <w:t>Manager</w:t>
            </w:r>
            <w:r w:rsidR="001D0BF1" w:rsidRPr="00CF1A49">
              <w:t xml:space="preserve">, </w:t>
            </w:r>
            <w:r>
              <w:rPr>
                <w:rStyle w:val="af"/>
              </w:rPr>
              <w:t xml:space="preserve">IT </w:t>
            </w:r>
            <w:r w:rsidRPr="008D0560">
              <w:rPr>
                <w:rStyle w:val="af"/>
              </w:rPr>
              <w:t>PARK BUKHARA</w:t>
            </w:r>
          </w:p>
          <w:p w14:paraId="13A3FDE4" w14:textId="76692CE0" w:rsidR="001E3120" w:rsidRPr="00CF1A49" w:rsidRDefault="008D0560" w:rsidP="001D0BF1">
            <w:pPr>
              <w:contextualSpacing w:val="0"/>
            </w:pPr>
            <w:r w:rsidRPr="008D0560">
              <w:t>As a manager of an IT training center, I contribute to the development of IT</w:t>
            </w:r>
          </w:p>
        </w:tc>
      </w:tr>
      <w:tr w:rsidR="00F61DF9" w:rsidRPr="00CF1A49" w14:paraId="6606FEEB" w14:textId="77777777" w:rsidTr="00F61DF9">
        <w:tc>
          <w:tcPr>
            <w:tcW w:w="9355" w:type="dxa"/>
            <w:tcMar>
              <w:top w:w="216" w:type="dxa"/>
            </w:tcMar>
          </w:tcPr>
          <w:p w14:paraId="6FA69DF7" w14:textId="1A11BD4C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CD679F4787704E5E8ABCB404BFC7899B"/>
        </w:placeholder>
        <w:temporary/>
        <w:showingPlcHdr/>
        <w15:appearance w15:val="hidden"/>
      </w:sdtPr>
      <w:sdtEndPr/>
      <w:sdtContent>
        <w:p w14:paraId="356E76AE" w14:textId="77777777" w:rsidR="00DA59AA" w:rsidRPr="00CF1A49" w:rsidRDefault="00DA59AA" w:rsidP="0097790C">
          <w:pPr>
            <w:pStyle w:val="1"/>
          </w:pPr>
          <w:r w:rsidRPr="00CF1A49">
            <w:t>Education</w:t>
          </w:r>
        </w:p>
      </w:sdtContent>
    </w:sdt>
    <w:tbl>
      <w:tblPr>
        <w:tblStyle w:val="a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62192C4" w14:textId="77777777" w:rsidTr="00D66A52">
        <w:tc>
          <w:tcPr>
            <w:tcW w:w="9355" w:type="dxa"/>
          </w:tcPr>
          <w:p w14:paraId="3DD6C4A9" w14:textId="77777777" w:rsidR="00E43182" w:rsidRDefault="00E43182" w:rsidP="001D0BF1">
            <w:pPr>
              <w:pStyle w:val="20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E43182">
              <w:rPr>
                <w:color w:val="595959" w:themeColor="text1" w:themeTint="A6"/>
                <w:sz w:val="22"/>
                <w:szCs w:val="24"/>
              </w:rPr>
              <w:t xml:space="preserve">From 2018 to 2022 </w:t>
            </w:r>
          </w:p>
          <w:p w14:paraId="4AA99E5A" w14:textId="13EB4DBA" w:rsidR="001D0BF1" w:rsidRPr="00CF1A49" w:rsidRDefault="00E43182" w:rsidP="001D0BF1">
            <w:pPr>
              <w:pStyle w:val="20"/>
              <w:contextualSpacing w:val="0"/>
              <w:outlineLvl w:val="1"/>
            </w:pPr>
            <w:r w:rsidRPr="00E43182">
              <w:t>Bachelor</w:t>
            </w:r>
            <w:r w:rsidR="001D0BF1" w:rsidRPr="00CF1A49">
              <w:t xml:space="preserve">, </w:t>
            </w:r>
            <w:r w:rsidRPr="00E43182">
              <w:rPr>
                <w:rStyle w:val="af"/>
              </w:rPr>
              <w:t>Tashkent University of Information Technologies</w:t>
            </w:r>
          </w:p>
          <w:p w14:paraId="682CB4D1" w14:textId="0ADBA94F" w:rsidR="007538DC" w:rsidRPr="00CF1A49" w:rsidRDefault="00AF3638" w:rsidP="007538DC">
            <w:pPr>
              <w:contextualSpacing w:val="0"/>
            </w:pPr>
            <w:r w:rsidRPr="00AF3638">
              <w:t>I graduated from the Faculty of Software Engineering of Tashkent University of Information Technologies with a GPA of 4.14 out of 5</w:t>
            </w:r>
          </w:p>
        </w:tc>
      </w:tr>
      <w:tr w:rsidR="00F61DF9" w:rsidRPr="00CF1A49" w14:paraId="76343078" w14:textId="77777777" w:rsidTr="00F61DF9">
        <w:tc>
          <w:tcPr>
            <w:tcW w:w="9355" w:type="dxa"/>
            <w:tcMar>
              <w:top w:w="216" w:type="dxa"/>
            </w:tcMar>
          </w:tcPr>
          <w:p w14:paraId="21081EB4" w14:textId="2DF3FD28" w:rsidR="00F61DF9" w:rsidRPr="00CF1A49" w:rsidRDefault="00AF3638" w:rsidP="00F61DF9">
            <w:pPr>
              <w:pStyle w:val="31"/>
              <w:contextualSpacing w:val="0"/>
              <w:outlineLvl w:val="2"/>
            </w:pPr>
            <w:r w:rsidRPr="00AF3638">
              <w:t>in 2021</w:t>
            </w:r>
          </w:p>
          <w:p w14:paraId="4F8EAD64" w14:textId="1662E879" w:rsidR="00F61DF9" w:rsidRPr="00CF1A49" w:rsidRDefault="00AF3638" w:rsidP="00F61DF9">
            <w:pPr>
              <w:pStyle w:val="20"/>
              <w:contextualSpacing w:val="0"/>
              <w:outlineLvl w:val="1"/>
            </w:pPr>
            <w:r w:rsidRPr="00AF3638">
              <w:t>Frontend developer</w:t>
            </w:r>
            <w:r w:rsidR="00F61DF9" w:rsidRPr="00CF1A49">
              <w:t xml:space="preserve">, </w:t>
            </w:r>
            <w:r>
              <w:rPr>
                <w:rStyle w:val="af"/>
              </w:rPr>
              <w:t>PDP IT Academy</w:t>
            </w:r>
          </w:p>
          <w:p w14:paraId="2F9EB28A" w14:textId="59DB8890" w:rsidR="00F61DF9" w:rsidRDefault="00AF3638" w:rsidP="00F61DF9">
            <w:r w:rsidRPr="00AF3638">
              <w:t>I attended the PDP IT Academy training center for the Frontend Developer course</w:t>
            </w:r>
          </w:p>
        </w:tc>
      </w:tr>
    </w:tbl>
    <w:sdt>
      <w:sdtPr>
        <w:alias w:val="Skills:"/>
        <w:tag w:val="Skills:"/>
        <w:id w:val="-1392877668"/>
        <w:placeholder>
          <w:docPart w:val="31059D0809014DF9ABEC26235FC21D0D"/>
        </w:placeholder>
        <w:temporary/>
        <w:showingPlcHdr/>
        <w15:appearance w15:val="hidden"/>
      </w:sdtPr>
      <w:sdtEndPr/>
      <w:sdtContent>
        <w:p w14:paraId="4B3471B7" w14:textId="77777777" w:rsidR="00486277" w:rsidRPr="00CF1A49" w:rsidRDefault="00486277" w:rsidP="00486277">
          <w:pPr>
            <w:pStyle w:val="1"/>
          </w:pPr>
          <w:r w:rsidRPr="00CF1A49">
            <w:t>Skills</w:t>
          </w:r>
        </w:p>
      </w:sdtContent>
    </w:sdt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8B7212F" w14:textId="77777777" w:rsidTr="00CF1A49">
        <w:tc>
          <w:tcPr>
            <w:tcW w:w="4675" w:type="dxa"/>
          </w:tcPr>
          <w:p w14:paraId="35FB58B7" w14:textId="0BADA4EC" w:rsidR="001E3120" w:rsidRPr="006E1507" w:rsidRDefault="00D6200B" w:rsidP="006E1507">
            <w:pPr>
              <w:pStyle w:val="a"/>
              <w:contextualSpacing w:val="0"/>
            </w:pPr>
            <w:r w:rsidRPr="00D6200B">
              <w:t>Ambitious</w:t>
            </w:r>
          </w:p>
          <w:p w14:paraId="06873927" w14:textId="501FA5E6" w:rsidR="001F4E6D" w:rsidRPr="006E1507" w:rsidRDefault="00D6200B" w:rsidP="006E1507">
            <w:pPr>
              <w:pStyle w:val="a"/>
              <w:contextualSpacing w:val="0"/>
            </w:pPr>
            <w:r w:rsidRPr="00D6200B">
              <w:t>Responsible</w:t>
            </w:r>
          </w:p>
        </w:tc>
        <w:tc>
          <w:tcPr>
            <w:tcW w:w="4675" w:type="dxa"/>
            <w:tcMar>
              <w:left w:w="360" w:type="dxa"/>
            </w:tcMar>
          </w:tcPr>
          <w:p w14:paraId="0CA84A63" w14:textId="448333D6" w:rsidR="003A0632" w:rsidRPr="006E1507" w:rsidRDefault="00D6200B" w:rsidP="006E1507">
            <w:pPr>
              <w:pStyle w:val="a"/>
              <w:contextualSpacing w:val="0"/>
            </w:pPr>
            <w:r w:rsidRPr="00D6200B">
              <w:t>One who brings a thing to an end</w:t>
            </w:r>
          </w:p>
          <w:p w14:paraId="2F3A7ACD" w14:textId="548B7ECA" w:rsidR="001E3120" w:rsidRPr="006E1507" w:rsidRDefault="00D6200B" w:rsidP="006E1507">
            <w:pPr>
              <w:pStyle w:val="a"/>
              <w:contextualSpacing w:val="0"/>
            </w:pPr>
            <w:r w:rsidRPr="00D6200B">
              <w:t>Inquisitive</w:t>
            </w:r>
          </w:p>
          <w:p w14:paraId="7185E535" w14:textId="260A77C7" w:rsidR="001E3120" w:rsidRPr="006E1507" w:rsidRDefault="00D6200B" w:rsidP="006E1507">
            <w:pPr>
              <w:pStyle w:val="a"/>
              <w:contextualSpacing w:val="0"/>
            </w:pPr>
            <w:r w:rsidRPr="00D6200B">
              <w:t>Adaptable to the situation</w:t>
            </w:r>
          </w:p>
        </w:tc>
      </w:tr>
    </w:tbl>
    <w:sdt>
      <w:sdtPr>
        <w:alias w:val="Activities:"/>
        <w:tag w:val="Activities:"/>
        <w:id w:val="1223332893"/>
        <w:placeholder>
          <w:docPart w:val="FE5B2320F4564B4AAD7F65F4AFA43B88"/>
        </w:placeholder>
        <w:temporary/>
        <w:showingPlcHdr/>
        <w15:appearance w15:val="hidden"/>
      </w:sdtPr>
      <w:sdtEndPr/>
      <w:sdtContent>
        <w:p w14:paraId="6480D686" w14:textId="77777777" w:rsidR="00AD782D" w:rsidRPr="00CF1A49" w:rsidRDefault="0062312F" w:rsidP="0062312F">
          <w:pPr>
            <w:pStyle w:val="1"/>
          </w:pPr>
          <w:r w:rsidRPr="00CF1A49">
            <w:t>Activities</w:t>
          </w:r>
        </w:p>
      </w:sdtContent>
    </w:sdt>
    <w:p w14:paraId="3DB2B356" w14:textId="0317B0DC" w:rsidR="00B51D1B" w:rsidRPr="006E1507" w:rsidRDefault="00D24539" w:rsidP="00D24539">
      <w:r w:rsidRPr="00D24539">
        <w:t>Bachelor of Tashkent University of Information Technology, at the same time I completed the frontend course of various IT training centers, studied English and Russian languages at an intermediate level. I want to become a Java web developer in the future. I want to learn English and Russian languages at a high level.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65B63" w14:textId="77777777" w:rsidR="00E22D7E" w:rsidRDefault="00E22D7E" w:rsidP="0068194B">
      <w:r>
        <w:separator/>
      </w:r>
    </w:p>
    <w:p w14:paraId="36DCD848" w14:textId="77777777" w:rsidR="00E22D7E" w:rsidRDefault="00E22D7E"/>
    <w:p w14:paraId="51620A89" w14:textId="77777777" w:rsidR="00E22D7E" w:rsidRDefault="00E22D7E"/>
  </w:endnote>
  <w:endnote w:type="continuationSeparator" w:id="0">
    <w:p w14:paraId="2AB26A91" w14:textId="77777777" w:rsidR="00E22D7E" w:rsidRDefault="00E22D7E" w:rsidP="0068194B">
      <w:r>
        <w:continuationSeparator/>
      </w:r>
    </w:p>
    <w:p w14:paraId="19AF0057" w14:textId="77777777" w:rsidR="00E22D7E" w:rsidRDefault="00E22D7E"/>
    <w:p w14:paraId="69ACBDE7" w14:textId="77777777" w:rsidR="00E22D7E" w:rsidRDefault="00E22D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C1BBF" w14:textId="77777777" w:rsidR="002B2958" w:rsidRDefault="002B2958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F783E" w14:textId="77777777" w:rsidR="00E22D7E" w:rsidRDefault="00E22D7E" w:rsidP="0068194B">
      <w:r>
        <w:separator/>
      </w:r>
    </w:p>
    <w:p w14:paraId="23549374" w14:textId="77777777" w:rsidR="00E22D7E" w:rsidRDefault="00E22D7E"/>
    <w:p w14:paraId="7EA99411" w14:textId="77777777" w:rsidR="00E22D7E" w:rsidRDefault="00E22D7E"/>
  </w:footnote>
  <w:footnote w:type="continuationSeparator" w:id="0">
    <w:p w14:paraId="4DE182C8" w14:textId="77777777" w:rsidR="00E22D7E" w:rsidRDefault="00E22D7E" w:rsidP="0068194B">
      <w:r>
        <w:continuationSeparator/>
      </w:r>
    </w:p>
    <w:p w14:paraId="5F630A05" w14:textId="77777777" w:rsidR="00E22D7E" w:rsidRDefault="00E22D7E"/>
    <w:p w14:paraId="75845A13" w14:textId="77777777" w:rsidR="00E22D7E" w:rsidRDefault="00E22D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A6D0" w14:textId="77777777" w:rsidR="00236D54" w:rsidRPr="004E01EB" w:rsidRDefault="00F476C4" w:rsidP="005A1B10">
    <w:pPr>
      <w:pStyle w:val="a9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495E4C" wp14:editId="5DB3548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A2DEDC8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56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C69F3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692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4C56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4188"/>
    <w:rsid w:val="008C7056"/>
    <w:rsid w:val="008D0560"/>
    <w:rsid w:val="008F3B14"/>
    <w:rsid w:val="00901899"/>
    <w:rsid w:val="0090344B"/>
    <w:rsid w:val="00903A5D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31B5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7FD2"/>
    <w:rsid w:val="00A93A5D"/>
    <w:rsid w:val="00AB32F8"/>
    <w:rsid w:val="00AB610B"/>
    <w:rsid w:val="00AD360E"/>
    <w:rsid w:val="00AD40FB"/>
    <w:rsid w:val="00AD782D"/>
    <w:rsid w:val="00AE7650"/>
    <w:rsid w:val="00AF363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539"/>
    <w:rsid w:val="00D305E5"/>
    <w:rsid w:val="00D37CD3"/>
    <w:rsid w:val="00D6200B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2D7E"/>
    <w:rsid w:val="00E2397A"/>
    <w:rsid w:val="00E254DB"/>
    <w:rsid w:val="00E300FC"/>
    <w:rsid w:val="00E362DB"/>
    <w:rsid w:val="00E43182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04CA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A38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E1507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a8">
    <w:name w:val="Заголовок Знак"/>
    <w:basedOn w:val="a2"/>
    <w:link w:val="a7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0">
    <w:name w:val="Заголовок 1 Знак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e">
    <w:name w:val="Table Grid"/>
    <w:basedOn w:val="a3"/>
    <w:uiPriority w:val="39"/>
    <w:rsid w:val="00F9350C"/>
    <w:pPr>
      <w:contextualSpacing/>
    </w:pPr>
    <w:tblPr/>
  </w:style>
  <w:style w:type="character" w:styleId="af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6E1507"/>
    <w:pPr>
      <w:numPr>
        <w:numId w:val="5"/>
      </w:numPr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Заголовок 4 Знак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3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3">
    <w:name w:val="Выделенная цитата Знак"/>
    <w:basedOn w:val="a2"/>
    <w:link w:val="af2"/>
    <w:uiPriority w:val="30"/>
    <w:semiHidden/>
    <w:rsid w:val="00316DFF"/>
    <w:rPr>
      <w:i/>
      <w:iCs/>
      <w:color w:val="1D824C" w:themeColor="accent1"/>
    </w:rPr>
  </w:style>
  <w:style w:type="character" w:styleId="af4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5">
    <w:name w:val="Subtitle"/>
    <w:basedOn w:val="a1"/>
    <w:next w:val="a1"/>
    <w:link w:val="af6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6">
    <w:name w:val="Подзаголовок Знак"/>
    <w:basedOn w:val="a2"/>
    <w:link w:val="af5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7">
    <w:name w:val="Balloon Text"/>
    <w:basedOn w:val="a1"/>
    <w:link w:val="af8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316DF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316DF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316DF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316DFF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316DFF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316DFF"/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316DFF"/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6">
    <w:name w:val="Bibliography"/>
    <w:basedOn w:val="a1"/>
    <w:next w:val="a1"/>
    <w:uiPriority w:val="37"/>
    <w:semiHidden/>
    <w:unhideWhenUsed/>
    <w:rsid w:val="002647D3"/>
  </w:style>
  <w:style w:type="paragraph" w:styleId="aff7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8">
    <w:name w:val="Body Text"/>
    <w:basedOn w:val="a1"/>
    <w:link w:val="aff9"/>
    <w:uiPriority w:val="99"/>
    <w:semiHidden/>
    <w:unhideWhenUsed/>
    <w:rsid w:val="002647D3"/>
    <w:pPr>
      <w:spacing w:after="120"/>
    </w:pPr>
  </w:style>
  <w:style w:type="character" w:customStyle="1" w:styleId="aff9">
    <w:name w:val="Основной текст Знак"/>
    <w:basedOn w:val="a2"/>
    <w:link w:val="aff8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2647D3"/>
  </w:style>
  <w:style w:type="paragraph" w:styleId="affa">
    <w:name w:val="Body Text First Indent"/>
    <w:basedOn w:val="aff8"/>
    <w:link w:val="affb"/>
    <w:uiPriority w:val="99"/>
    <w:semiHidden/>
    <w:unhideWhenUsed/>
    <w:rsid w:val="002647D3"/>
    <w:pPr>
      <w:spacing w:after="160"/>
      <w:ind w:firstLine="360"/>
    </w:pPr>
  </w:style>
  <w:style w:type="character" w:customStyle="1" w:styleId="affb">
    <w:name w:val="Красная строка Знак"/>
    <w:basedOn w:val="aff9"/>
    <w:link w:val="affa"/>
    <w:uiPriority w:val="99"/>
    <w:semiHidden/>
    <w:rsid w:val="002647D3"/>
  </w:style>
  <w:style w:type="paragraph" w:styleId="affc">
    <w:name w:val="Body Text Indent"/>
    <w:basedOn w:val="a1"/>
    <w:link w:val="affd"/>
    <w:uiPriority w:val="99"/>
    <w:semiHidden/>
    <w:unhideWhenUsed/>
    <w:rsid w:val="002647D3"/>
    <w:pPr>
      <w:spacing w:after="120"/>
      <w:ind w:left="360"/>
    </w:pPr>
  </w:style>
  <w:style w:type="character" w:customStyle="1" w:styleId="affd">
    <w:name w:val="Основной текст с отступом Знак"/>
    <w:basedOn w:val="a2"/>
    <w:link w:val="affc"/>
    <w:uiPriority w:val="99"/>
    <w:semiHidden/>
    <w:rsid w:val="002647D3"/>
  </w:style>
  <w:style w:type="paragraph" w:styleId="27">
    <w:name w:val="Body Text First Indent 2"/>
    <w:basedOn w:val="affc"/>
    <w:link w:val="28"/>
    <w:uiPriority w:val="99"/>
    <w:semiHidden/>
    <w:unhideWhenUsed/>
    <w:rsid w:val="002647D3"/>
    <w:pPr>
      <w:spacing w:after="160"/>
      <w:ind w:firstLine="360"/>
    </w:pPr>
  </w:style>
  <w:style w:type="character" w:customStyle="1" w:styleId="28">
    <w:name w:val="Красная строка 2 Знак"/>
    <w:basedOn w:val="affd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647D3"/>
  </w:style>
  <w:style w:type="paragraph" w:styleId="affe">
    <w:name w:val="Closing"/>
    <w:basedOn w:val="a1"/>
    <w:link w:val="afff"/>
    <w:uiPriority w:val="99"/>
    <w:semiHidden/>
    <w:unhideWhenUsed/>
    <w:rsid w:val="002647D3"/>
    <w:pPr>
      <w:ind w:left="4320"/>
    </w:pPr>
  </w:style>
  <w:style w:type="character" w:customStyle="1" w:styleId="afff">
    <w:name w:val="Прощание Знак"/>
    <w:basedOn w:val="a2"/>
    <w:link w:val="affe"/>
    <w:uiPriority w:val="99"/>
    <w:semiHidden/>
    <w:rsid w:val="002647D3"/>
  </w:style>
  <w:style w:type="table" w:styleId="afff0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1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2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4">
    <w:name w:val="Date"/>
    <w:basedOn w:val="a1"/>
    <w:next w:val="a1"/>
    <w:link w:val="afff5"/>
    <w:uiPriority w:val="99"/>
    <w:semiHidden/>
    <w:unhideWhenUsed/>
    <w:rsid w:val="002647D3"/>
  </w:style>
  <w:style w:type="character" w:customStyle="1" w:styleId="afff5">
    <w:name w:val="Дата Знак"/>
    <w:basedOn w:val="a2"/>
    <w:link w:val="afff4"/>
    <w:uiPriority w:val="99"/>
    <w:semiHidden/>
    <w:rsid w:val="002647D3"/>
  </w:style>
  <w:style w:type="paragraph" w:styleId="afff6">
    <w:name w:val="E-mail Signature"/>
    <w:basedOn w:val="a1"/>
    <w:link w:val="afff7"/>
    <w:uiPriority w:val="99"/>
    <w:semiHidden/>
    <w:unhideWhenUsed/>
    <w:rsid w:val="002647D3"/>
  </w:style>
  <w:style w:type="character" w:customStyle="1" w:styleId="afff7">
    <w:name w:val="Электронная подпись Знак"/>
    <w:basedOn w:val="a2"/>
    <w:link w:val="afff6"/>
    <w:uiPriority w:val="99"/>
    <w:semiHidden/>
    <w:rsid w:val="002647D3"/>
  </w:style>
  <w:style w:type="character" w:styleId="afff8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9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a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b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-13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c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d">
    <w:name w:val="index heading"/>
    <w:basedOn w:val="a1"/>
    <w:next w:val="1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e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2647D3"/>
  </w:style>
  <w:style w:type="paragraph" w:styleId="affff3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5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-1a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unhideWhenUsed/>
    <w:qFormat/>
    <w:rsid w:val="002647D3"/>
  </w:style>
  <w:style w:type="paragraph" w:styleId="affff9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2647D3"/>
  </w:style>
  <w:style w:type="character" w:customStyle="1" w:styleId="affffc">
    <w:name w:val="Заголовок записки Знак"/>
    <w:basedOn w:val="a2"/>
    <w:link w:val="affffb"/>
    <w:uiPriority w:val="99"/>
    <w:semiHidden/>
    <w:rsid w:val="002647D3"/>
  </w:style>
  <w:style w:type="character" w:styleId="affffd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Salutation"/>
    <w:basedOn w:val="a1"/>
    <w:next w:val="a1"/>
    <w:link w:val="afffff"/>
    <w:uiPriority w:val="99"/>
    <w:semiHidden/>
    <w:unhideWhenUsed/>
    <w:rsid w:val="002647D3"/>
  </w:style>
  <w:style w:type="character" w:customStyle="1" w:styleId="afffff">
    <w:name w:val="Приветствие Знак"/>
    <w:basedOn w:val="a2"/>
    <w:link w:val="affffe"/>
    <w:uiPriority w:val="99"/>
    <w:semiHidden/>
    <w:rsid w:val="002647D3"/>
  </w:style>
  <w:style w:type="paragraph" w:styleId="afffff0">
    <w:name w:val="Signature"/>
    <w:basedOn w:val="a1"/>
    <w:link w:val="afffff1"/>
    <w:uiPriority w:val="99"/>
    <w:semiHidden/>
    <w:unhideWhenUsed/>
    <w:rsid w:val="002647D3"/>
    <w:pPr>
      <w:ind w:left="4320"/>
    </w:pPr>
  </w:style>
  <w:style w:type="character" w:customStyle="1" w:styleId="afffff1">
    <w:name w:val="Подпись Знак"/>
    <w:basedOn w:val="a2"/>
    <w:link w:val="afffff0"/>
    <w:uiPriority w:val="99"/>
    <w:semiHidden/>
    <w:rsid w:val="002647D3"/>
  </w:style>
  <w:style w:type="character" w:styleId="afffff2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6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7">
    <w:name w:val="table of figures"/>
    <w:basedOn w:val="a1"/>
    <w:next w:val="a1"/>
    <w:uiPriority w:val="99"/>
    <w:semiHidden/>
    <w:unhideWhenUsed/>
    <w:rsid w:val="002647D3"/>
  </w:style>
  <w:style w:type="table" w:styleId="afffff8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a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afffffb">
    <w:name w:val="Unresolved Mention"/>
    <w:basedOn w:val="a2"/>
    <w:uiPriority w:val="99"/>
    <w:semiHidden/>
    <w:unhideWhenUsed/>
    <w:rsid w:val="00D62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esktop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90FD2CA21746E39808E00C697FC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43570-8D90-4168-8940-C649C3DA014A}"/>
      </w:docPartPr>
      <w:docPartBody>
        <w:p w:rsidR="00BB423B" w:rsidRDefault="00BB423B">
          <w:pPr>
            <w:pStyle w:val="D890FD2CA21746E39808E00C697FCFE8"/>
          </w:pPr>
          <w:r w:rsidRPr="00CF1A49">
            <w:t>·</w:t>
          </w:r>
        </w:p>
      </w:docPartBody>
    </w:docPart>
    <w:docPart>
      <w:docPartPr>
        <w:name w:val="58D496C195114846A2D5D4A779C891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D8A65C-68FA-4214-95B1-F1AAE2141FD7}"/>
      </w:docPartPr>
      <w:docPartBody>
        <w:p w:rsidR="00BB423B" w:rsidRDefault="00BB423B">
          <w:pPr>
            <w:pStyle w:val="58D496C195114846A2D5D4A779C891E5"/>
          </w:pPr>
          <w:r w:rsidRPr="00CF1A49">
            <w:t>·</w:t>
          </w:r>
        </w:p>
      </w:docPartBody>
    </w:docPart>
    <w:docPart>
      <w:docPartPr>
        <w:name w:val="A6FA590ABF134909BE2E5917881EB6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9DDBEF-2715-4FEE-AB0D-AA8BC363E4BC}"/>
      </w:docPartPr>
      <w:docPartBody>
        <w:p w:rsidR="00BB423B" w:rsidRDefault="00BB423B">
          <w:pPr>
            <w:pStyle w:val="A6FA590ABF134909BE2E5917881EB653"/>
          </w:pPr>
          <w:r w:rsidRPr="00CF1A49">
            <w:t>Experience</w:t>
          </w:r>
        </w:p>
      </w:docPartBody>
    </w:docPart>
    <w:docPart>
      <w:docPartPr>
        <w:name w:val="CD679F4787704E5E8ABCB404BFC78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DD712-4B17-4954-9589-749019559A0A}"/>
      </w:docPartPr>
      <w:docPartBody>
        <w:p w:rsidR="00BB423B" w:rsidRDefault="00BB423B">
          <w:pPr>
            <w:pStyle w:val="CD679F4787704E5E8ABCB404BFC7899B"/>
          </w:pPr>
          <w:r w:rsidRPr="00CF1A49">
            <w:t>Education</w:t>
          </w:r>
        </w:p>
      </w:docPartBody>
    </w:docPart>
    <w:docPart>
      <w:docPartPr>
        <w:name w:val="31059D0809014DF9ABEC26235FC21D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99FF47-08FD-4045-AD9F-9793115424F0}"/>
      </w:docPartPr>
      <w:docPartBody>
        <w:p w:rsidR="00BB423B" w:rsidRDefault="00BB423B">
          <w:pPr>
            <w:pStyle w:val="31059D0809014DF9ABEC26235FC21D0D"/>
          </w:pPr>
          <w:r w:rsidRPr="00CF1A49">
            <w:t>Skills</w:t>
          </w:r>
        </w:p>
      </w:docPartBody>
    </w:docPart>
    <w:docPart>
      <w:docPartPr>
        <w:name w:val="FE5B2320F4564B4AAD7F65F4AFA43B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63409-70BF-4FE8-8102-BD5F8AA4EFDF}"/>
      </w:docPartPr>
      <w:docPartBody>
        <w:p w:rsidR="00BB423B" w:rsidRDefault="00BB423B">
          <w:pPr>
            <w:pStyle w:val="FE5B2320F4564B4AAD7F65F4AFA43B88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3B"/>
    <w:rsid w:val="00BB423B"/>
    <w:rsid w:val="00F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"/>
    <w:rPr>
      <w:b/>
      <w:iCs/>
      <w:color w:val="262626" w:themeColor="text1" w:themeTint="D9"/>
    </w:rPr>
  </w:style>
  <w:style w:type="paragraph" w:customStyle="1" w:styleId="D890FD2CA21746E39808E00C697FCFE8">
    <w:name w:val="D890FD2CA21746E39808E00C697FCFE8"/>
  </w:style>
  <w:style w:type="paragraph" w:customStyle="1" w:styleId="58D496C195114846A2D5D4A779C891E5">
    <w:name w:val="58D496C195114846A2D5D4A779C891E5"/>
  </w:style>
  <w:style w:type="paragraph" w:customStyle="1" w:styleId="A6FA590ABF134909BE2E5917881EB653">
    <w:name w:val="A6FA590ABF134909BE2E5917881EB653"/>
  </w:style>
  <w:style w:type="character" w:styleId="a4">
    <w:name w:val="Subtle Reference"/>
    <w:basedOn w:val="a0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D679F4787704E5E8ABCB404BFC7899B">
    <w:name w:val="CD679F4787704E5E8ABCB404BFC7899B"/>
  </w:style>
  <w:style w:type="paragraph" w:customStyle="1" w:styleId="31059D0809014DF9ABEC26235FC21D0D">
    <w:name w:val="31059D0809014DF9ABEC26235FC21D0D"/>
  </w:style>
  <w:style w:type="paragraph" w:customStyle="1" w:styleId="FE5B2320F4564B4AAD7F65F4AFA43B88">
    <w:name w:val="FE5B2320F4564B4AAD7F65F4AFA43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2022-12-12T17:13:00Z</dcterms:created>
  <dcterms:modified xsi:type="dcterms:W3CDTF">2022-12-13T13:52:00Z</dcterms:modified>
  <cp:category/>
</cp:coreProperties>
</file>